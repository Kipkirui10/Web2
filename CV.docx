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08A" w:rsidRPr="00D334DA" w:rsidRDefault="00BF64C7" w:rsidP="00FB2571">
      <w:pPr>
        <w:pStyle w:val="SectionHeading"/>
        <w:spacing w:line="480" w:lineRule="auto"/>
        <w:rPr>
          <w:rFonts w:ascii="Times New Roman" w:hAnsi="Times New Roman" w:cs="Times New Roman"/>
        </w:rPr>
      </w:pPr>
      <w:r w:rsidRPr="00D334D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2743200" distL="91440" distR="91440" simplePos="0" relativeHeight="251659264" behindDoc="0" locked="0" layoutInCell="1" allowOverlap="1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901952" cy="8686800"/>
                <wp:effectExtent l="0" t="0" r="3175" b="0"/>
                <wp:wrapSquare wrapText="bothSides"/>
                <wp:docPr id="1" name="Group 1" descr="Contact Inf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952" cy="8686800"/>
                          <a:chOff x="0" y="0"/>
                          <a:chExt cx="1905000" cy="8677275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2571" w:rsidRDefault="00BF64C7">
                              <w:pPr>
                                <w:pStyle w:val="Name"/>
                              </w:pPr>
                              <w:proofErr w:type="spellStart"/>
                              <w:r>
                                <w:t>Kipkirui</w:t>
                              </w:r>
                              <w:proofErr w:type="spellEnd"/>
                              <w:r>
                                <w:t xml:space="preserve"> Paul</w:t>
                              </w:r>
                              <w:bookmarkStart w:id="0" w:name="_GoBack"/>
                              <w:bookmarkEnd w:id="0"/>
                            </w:p>
                            <w:p w:rsidR="00BF64C7" w:rsidRDefault="00BF64C7" w:rsidP="007208D6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>Mechatronic Engineer</w:t>
                              </w:r>
                            </w:p>
                            <w:p w:rsidR="00BF64C7" w:rsidRDefault="00BF64C7" w:rsidP="0051264B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  <w:ind w:left="360"/>
                              </w:pPr>
                            </w:p>
                            <w:p w:rsidR="007208D6" w:rsidRDefault="007208D6" w:rsidP="0051264B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  <w:ind w:left="360"/>
                              </w:pPr>
                            </w:p>
                            <w:p w:rsidR="007208D6" w:rsidRDefault="007208D6" w:rsidP="0051264B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  <w:ind w:left="360"/>
                              </w:pPr>
                            </w:p>
                            <w:p w:rsidR="007208D6" w:rsidRDefault="007208D6" w:rsidP="0051264B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  <w:ind w:left="360"/>
                              </w:pPr>
                              <w:r>
                                <w:t>SKILLS</w:t>
                              </w:r>
                            </w:p>
                            <w:p w:rsidR="007208D6" w:rsidRDefault="007208D6" w:rsidP="007208D6">
                              <w:pPr>
                                <w:pStyle w:val="KeyPoint"/>
                                <w:numPr>
                                  <w:ilvl w:val="0"/>
                                  <w:numId w:val="20"/>
                                </w:numPr>
                              </w:pPr>
                              <w:r>
                                <w:t>Drive Testing</w:t>
                              </w:r>
                            </w:p>
                            <w:p w:rsidR="007208D6" w:rsidRDefault="007208D6" w:rsidP="007208D6">
                              <w:pPr>
                                <w:pStyle w:val="KeyPoint"/>
                                <w:numPr>
                                  <w:ilvl w:val="0"/>
                                  <w:numId w:val="20"/>
                                </w:numPr>
                              </w:pPr>
                              <w:r>
                                <w:t>Programming with Python</w:t>
                              </w:r>
                            </w:p>
                            <w:p w:rsidR="007208D6" w:rsidRDefault="007208D6" w:rsidP="007208D6">
                              <w:pPr>
                                <w:pStyle w:val="KeyPoint"/>
                                <w:numPr>
                                  <w:ilvl w:val="0"/>
                                  <w:numId w:val="20"/>
                                </w:numPr>
                              </w:pPr>
                              <w:r>
                                <w:t>Team Leadership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4429125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="Times New Roman" w:hAnsi="Times New Roman" w:cs="Times New Roman"/>
                                </w:rPr>
                                <w:alias w:val="Address"/>
                                <w:id w:val="857930560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Content>
                                <w:p w:rsidR="00BF64C7" w:rsidRPr="00FB2571" w:rsidRDefault="00901D5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B2571">
                                    <w:rPr>
                                      <w:rFonts w:ascii="Times New Roman" w:hAnsi="Times New Roman" w:cs="Times New Roman"/>
                                    </w:rPr>
                                    <w:t>20401-96</w:t>
                                  </w:r>
                                  <w:r w:rsidRPr="00FB2571">
                                    <w:rPr>
                                      <w:rFonts w:ascii="Times New Roman" w:hAnsi="Times New Roman" w:cs="Times New Roman"/>
                                    </w:rPr>
                                    <w:br/>
                                    <w:t>CHEBUNYO, KENYA</w:t>
                                  </w:r>
                                  <w:r w:rsidRPr="00FB2571">
                                    <w:rPr>
                                      <w:rFonts w:ascii="Times New Roman" w:hAnsi="Times New Roman" w:cs="Times New Roman"/>
                                    </w:rPr>
                                    <w:br/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</w:rPr>
                                <w:alias w:val="Telephone"/>
                                <w:tag w:val=""/>
                                <w:id w:val="1004709174"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Content>
                                <w:p w:rsidR="00BF64C7" w:rsidRPr="00FB2571" w:rsidRDefault="00901D5D">
                                  <w:pPr>
                                    <w:pStyle w:val="ContactInf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B2571">
                                    <w:rPr>
                                      <w:rFonts w:ascii="Times New Roman" w:hAnsi="Times New Roman" w:cs="Times New Roman"/>
                                    </w:rPr>
                                    <w:t>+254702797164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</w:rPr>
                                <w:alias w:val="Email"/>
                                <w:tag w:val=""/>
                                <w:id w:val="2087269705"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Content>
                                <w:p w:rsidR="00BF64C7" w:rsidRPr="00FB2571" w:rsidRDefault="00901D5D">
                                  <w:pPr>
                                    <w:pStyle w:val="ContactInf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B2571">
                                    <w:rPr>
                                      <w:rFonts w:ascii="Times New Roman" w:hAnsi="Times New Roman" w:cs="Times New Roman"/>
                                    </w:rPr>
                                    <w:t>kipkiruibiwott@yahoo.com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Website"/>
                                <w:tag w:val=""/>
                                <w:id w:val="-2006035799"/>
                                <w:showingPlcHdr/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:text/>
                              </w:sdtPr>
                              <w:sdtContent>
                                <w:p w:rsidR="00BF64C7" w:rsidRDefault="00901D5D">
                                  <w:pPr>
                                    <w:pStyle w:val="ContactInfo"/>
                                  </w:pPr>
                                  <w: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id="Group 1" o:spid="_x0000_s1026" alt="Contact Info" style="position:absolute;margin-left:0;margin-top:0;width:149.75pt;height:684pt;z-index:251659264;mso-height-percent:1000;mso-left-percent:59;mso-wrap-distance-left:7.2pt;mso-wrap-distance-right:7.2pt;mso-wrap-distance-bottom:3in;mso-position-horizontal-relative:page;mso-position-vertical:top;mso-position-vertical-relative:margin;mso-height-percent:1000;mso-left-percent:59;mso-width-relative:margin;mso-height-relative:margin" coordsize="19050,86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width:19050;height:42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p w:rsidR="00FB2571" w:rsidRDefault="00BF64C7">
                        <w:pPr>
                          <w:pStyle w:val="Name"/>
                        </w:pPr>
                        <w:proofErr w:type="spellStart"/>
                        <w:r>
                          <w:t>Kipkirui</w:t>
                        </w:r>
                        <w:proofErr w:type="spellEnd"/>
                        <w:r>
                          <w:t xml:space="preserve"> Paul</w:t>
                        </w:r>
                        <w:bookmarkStart w:id="1" w:name="_GoBack"/>
                        <w:bookmarkEnd w:id="1"/>
                      </w:p>
                      <w:p w:rsidR="00BF64C7" w:rsidRDefault="00BF64C7" w:rsidP="007208D6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</w:pPr>
                        <w:r>
                          <w:t>Mechatronic Engineer</w:t>
                        </w:r>
                      </w:p>
                      <w:p w:rsidR="00BF64C7" w:rsidRDefault="00BF64C7" w:rsidP="0051264B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  <w:ind w:left="360"/>
                        </w:pPr>
                      </w:p>
                      <w:p w:rsidR="007208D6" w:rsidRDefault="007208D6" w:rsidP="0051264B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  <w:ind w:left="360"/>
                        </w:pPr>
                      </w:p>
                      <w:p w:rsidR="007208D6" w:rsidRDefault="007208D6" w:rsidP="0051264B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  <w:ind w:left="360"/>
                        </w:pPr>
                      </w:p>
                      <w:p w:rsidR="007208D6" w:rsidRDefault="007208D6" w:rsidP="0051264B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  <w:ind w:left="360"/>
                        </w:pPr>
                        <w:r>
                          <w:t>SKILLS</w:t>
                        </w:r>
                      </w:p>
                      <w:p w:rsidR="007208D6" w:rsidRDefault="007208D6" w:rsidP="007208D6">
                        <w:pPr>
                          <w:pStyle w:val="KeyPoint"/>
                          <w:numPr>
                            <w:ilvl w:val="0"/>
                            <w:numId w:val="20"/>
                          </w:numPr>
                        </w:pPr>
                        <w:r>
                          <w:t>Drive Testing</w:t>
                        </w:r>
                      </w:p>
                      <w:p w:rsidR="007208D6" w:rsidRDefault="007208D6" w:rsidP="007208D6">
                        <w:pPr>
                          <w:pStyle w:val="KeyPoint"/>
                          <w:numPr>
                            <w:ilvl w:val="0"/>
                            <w:numId w:val="20"/>
                          </w:numPr>
                        </w:pPr>
                        <w:r>
                          <w:t>Programming with Python</w:t>
                        </w:r>
                      </w:p>
                      <w:p w:rsidR="007208D6" w:rsidRDefault="007208D6" w:rsidP="007208D6">
                        <w:pPr>
                          <w:pStyle w:val="KeyPoint"/>
                          <w:numPr>
                            <w:ilvl w:val="0"/>
                            <w:numId w:val="20"/>
                          </w:numPr>
                        </w:pPr>
                        <w:r>
                          <w:t>Team Leadership</w:t>
                        </w:r>
                      </w:p>
                    </w:txbxContent>
                  </v:textbox>
                </v:shape>
                <v:shape id="Text Box 12" o:spid="_x0000_s1028" type="#_x0000_t202" style="position:absolute;top:44291;width:19050;height:4248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rPr>
                            <w:rFonts w:ascii="Times New Roman" w:hAnsi="Times New Roman" w:cs="Times New Roman"/>
                          </w:rPr>
                          <w:alias w:val="Address"/>
                          <w:id w:val="857930560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 w:multiLine="1"/>
                        </w:sdtPr>
                        <w:sdtContent>
                          <w:p w:rsidR="00BF64C7" w:rsidRPr="00FB2571" w:rsidRDefault="00901D5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2571">
                              <w:rPr>
                                <w:rFonts w:ascii="Times New Roman" w:hAnsi="Times New Roman" w:cs="Times New Roman"/>
                              </w:rPr>
                              <w:t>20401-96</w:t>
                            </w:r>
                            <w:r w:rsidRPr="00FB2571">
                              <w:rPr>
                                <w:rFonts w:ascii="Times New Roman" w:hAnsi="Times New Roman" w:cs="Times New Roman"/>
                              </w:rPr>
                              <w:br/>
                              <w:t>CHEBUNYO, KENYA</w:t>
                            </w:r>
                            <w:r w:rsidRPr="00FB2571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</w:rPr>
                          <w:alias w:val="Telephone"/>
                          <w:tag w:val=""/>
                          <w:id w:val="1004709174"/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Content>
                          <w:p w:rsidR="00BF64C7" w:rsidRPr="00FB2571" w:rsidRDefault="00901D5D">
                            <w:pPr>
                              <w:pStyle w:val="ContactInf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2571">
                              <w:rPr>
                                <w:rFonts w:ascii="Times New Roman" w:hAnsi="Times New Roman" w:cs="Times New Roman"/>
                              </w:rPr>
                              <w:t>+254702797164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</w:rPr>
                          <w:alias w:val="Email"/>
                          <w:tag w:val=""/>
                          <w:id w:val="2087269705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p w:rsidR="00BF64C7" w:rsidRPr="00FB2571" w:rsidRDefault="00901D5D">
                            <w:pPr>
                              <w:pStyle w:val="ContactInf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2571">
                              <w:rPr>
                                <w:rFonts w:ascii="Times New Roman" w:hAnsi="Times New Roman" w:cs="Times New Roman"/>
                              </w:rPr>
                              <w:t>kipkiruibiwott@yahoo.com</w:t>
                            </w:r>
                          </w:p>
                        </w:sdtContent>
                      </w:sdt>
                      <w:sdt>
                        <w:sdtPr>
                          <w:alias w:val="Website"/>
                          <w:tag w:val=""/>
                          <w:id w:val="-2006035799"/>
                          <w:showingPlcHdr/>
                          <w:dataBinding w:prefixMappings="xmlns:ns0='http://schemas.microsoft.com/office/2006/coverPageProps' " w:xpath="/ns0:CoverPageProperties[1]/ns0:CompanyFax[1]" w:storeItemID="{55AF091B-3C7A-41E3-B477-F2FDAA23CFDA}"/>
                          <w:text/>
                        </w:sdtPr>
                        <w:sdtContent>
                          <w:p w:rsidR="00BF64C7" w:rsidRDefault="00901D5D">
                            <w:pPr>
                              <w:pStyle w:val="ContactInfo"/>
                            </w:pPr>
                            <w: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="0058713C" w:rsidRPr="00D334DA">
        <w:rPr>
          <w:rFonts w:ascii="Times New Roman" w:hAnsi="Times New Roman" w:cs="Times New Roman"/>
        </w:rPr>
        <w:t>Description</w:t>
      </w:r>
    </w:p>
    <w:p w:rsidR="00BE5707" w:rsidRPr="00D334DA" w:rsidRDefault="00BE5707" w:rsidP="00FB2571">
      <w:pPr>
        <w:pStyle w:val="SectionHeading"/>
        <w:spacing w:line="480" w:lineRule="auto"/>
        <w:rPr>
          <w:rFonts w:ascii="Times New Roman" w:hAnsi="Times New Roman" w:cs="Times New Roman"/>
          <w:caps w:val="0"/>
          <w:color w:val="000000" w:themeColor="text1"/>
          <w:sz w:val="20"/>
        </w:rPr>
      </w:pPr>
      <w:r w:rsidRPr="00D334DA">
        <w:rPr>
          <w:rFonts w:ascii="Times New Roman" w:hAnsi="Times New Roman" w:cs="Times New Roman"/>
          <w:caps w:val="0"/>
          <w:color w:val="000000" w:themeColor="text1"/>
          <w:sz w:val="20"/>
        </w:rPr>
        <w:t xml:space="preserve">Highly motivated and results-oriented Mechatronics Engineer with </w:t>
      </w:r>
      <w:r w:rsidR="00D334DA" w:rsidRPr="00D334DA">
        <w:rPr>
          <w:rFonts w:ascii="Times New Roman" w:hAnsi="Times New Roman" w:cs="Times New Roman"/>
          <w:caps w:val="0"/>
          <w:color w:val="000000" w:themeColor="text1"/>
          <w:sz w:val="20"/>
        </w:rPr>
        <w:t xml:space="preserve">1-year </w:t>
      </w:r>
      <w:r w:rsidRPr="00D334DA">
        <w:rPr>
          <w:rFonts w:ascii="Times New Roman" w:hAnsi="Times New Roman" w:cs="Times New Roman"/>
          <w:caps w:val="0"/>
          <w:color w:val="000000" w:themeColor="text1"/>
          <w:sz w:val="20"/>
        </w:rPr>
        <w:t>experience in network operations and drive testing. Proven ability to troubleshoot complex technical issues, ensuring network stability and optimizing telecommunication systems. Skilled in working with cutting-edge technologies and collaborating effectively in a fast-paced environment. Eager to leverage technical expertise and gain further experience in the telecommunications industry</w:t>
      </w:r>
      <w:r w:rsidR="00901D5D" w:rsidRPr="00D334DA">
        <w:rPr>
          <w:rFonts w:ascii="Times New Roman" w:hAnsi="Times New Roman" w:cs="Times New Roman"/>
          <w:caps w:val="0"/>
          <w:color w:val="000000" w:themeColor="text1"/>
          <w:sz w:val="20"/>
        </w:rPr>
        <w:t xml:space="preserve">. I’m detail oriented in examining production line and finished products. </w:t>
      </w:r>
      <w:r w:rsidR="00901D5D" w:rsidRPr="00D334DA">
        <w:rPr>
          <w:rFonts w:ascii="Times New Roman" w:hAnsi="Times New Roman" w:cs="Times New Roman"/>
          <w:caps w:val="0"/>
          <w:color w:val="000000" w:themeColor="text1"/>
          <w:sz w:val="20"/>
        </w:rPr>
        <w:t>I have worked with automotive</w:t>
      </w:r>
      <w:r w:rsidR="00901D5D" w:rsidRPr="00D334DA">
        <w:rPr>
          <w:rFonts w:ascii="Times New Roman" w:hAnsi="Times New Roman" w:cs="Times New Roman"/>
          <w:caps w:val="0"/>
          <w:color w:val="000000" w:themeColor="text1"/>
          <w:sz w:val="20"/>
        </w:rPr>
        <w:t>, Telecommunication</w:t>
      </w:r>
      <w:r w:rsidR="00901D5D" w:rsidRPr="00D334DA">
        <w:rPr>
          <w:rFonts w:ascii="Times New Roman" w:hAnsi="Times New Roman" w:cs="Times New Roman"/>
          <w:caps w:val="0"/>
          <w:color w:val="000000" w:themeColor="text1"/>
          <w:sz w:val="20"/>
        </w:rPr>
        <w:t xml:space="preserve"> and electrical oriented firms since I completed my degree.</w:t>
      </w:r>
      <w:r w:rsidR="00901D5D" w:rsidRPr="00D334DA">
        <w:rPr>
          <w:rFonts w:ascii="Times New Roman" w:hAnsi="Times New Roman" w:cs="Times New Roman"/>
          <w:caps w:val="0"/>
          <w:color w:val="000000" w:themeColor="text1"/>
          <w:sz w:val="20"/>
        </w:rPr>
        <w:t xml:space="preserve"> </w:t>
      </w:r>
      <w:r w:rsidR="00D334DA" w:rsidRPr="00D334DA">
        <w:rPr>
          <w:rFonts w:ascii="Times New Roman" w:hAnsi="Times New Roman" w:cs="Times New Roman"/>
          <w:caps w:val="0"/>
          <w:color w:val="000000" w:themeColor="text1"/>
          <w:sz w:val="20"/>
        </w:rPr>
        <w:t xml:space="preserve">As a Drive Test Engineer, I have worked with Huawei Kenya in testing 4G and 5G Technology performance and stability at sites across the country. With my experience and acquired skills, </w:t>
      </w:r>
      <w:r w:rsidR="00901D5D" w:rsidRPr="00D334DA">
        <w:rPr>
          <w:rFonts w:ascii="Times New Roman" w:hAnsi="Times New Roman" w:cs="Times New Roman"/>
          <w:caps w:val="0"/>
          <w:color w:val="000000" w:themeColor="text1"/>
          <w:sz w:val="20"/>
        </w:rPr>
        <w:t xml:space="preserve">I believe I can be of </w:t>
      </w:r>
      <w:r w:rsidR="00D334DA" w:rsidRPr="00D334DA">
        <w:rPr>
          <w:rFonts w:ascii="Times New Roman" w:hAnsi="Times New Roman" w:cs="Times New Roman"/>
          <w:caps w:val="0"/>
          <w:color w:val="000000" w:themeColor="text1"/>
          <w:sz w:val="20"/>
        </w:rPr>
        <w:t>great</w:t>
      </w:r>
      <w:r w:rsidR="00901D5D" w:rsidRPr="00D334DA">
        <w:rPr>
          <w:rFonts w:ascii="Times New Roman" w:hAnsi="Times New Roman" w:cs="Times New Roman"/>
          <w:caps w:val="0"/>
          <w:color w:val="000000" w:themeColor="text1"/>
          <w:sz w:val="20"/>
        </w:rPr>
        <w:t xml:space="preserve"> help in making this world a better place, by contributing to advancement of our technology. </w:t>
      </w:r>
    </w:p>
    <w:p w:rsidR="008B608A" w:rsidRPr="00D334DA" w:rsidRDefault="00BF64C7" w:rsidP="00FB2571">
      <w:pPr>
        <w:pStyle w:val="SectionHeading"/>
        <w:spacing w:line="480" w:lineRule="auto"/>
        <w:rPr>
          <w:rFonts w:ascii="Times New Roman" w:hAnsi="Times New Roman" w:cs="Times New Roman"/>
        </w:rPr>
      </w:pPr>
      <w:r w:rsidRPr="00D334DA">
        <w:rPr>
          <w:rFonts w:ascii="Times New Roman" w:hAnsi="Times New Roman" w:cs="Times New Roman"/>
        </w:rPr>
        <w:t>Experience</w:t>
      </w:r>
    </w:p>
    <w:sdt>
      <w:sdtPr>
        <w:rPr>
          <w:rFonts w:ascii="Times New Roman" w:hAnsi="Times New Roman" w:cs="Times New Roman"/>
          <w:sz w:val="20"/>
        </w:rPr>
        <w:id w:val="-1472127747"/>
        <w15:repeatingSection/>
      </w:sdtPr>
      <w:sdtContent>
        <w:sdt>
          <w:sdtPr>
            <w:rPr>
              <w:rFonts w:ascii="Times New Roman" w:hAnsi="Times New Roman" w:cs="Times New Roman"/>
              <w:sz w:val="20"/>
            </w:rPr>
            <w:id w:val="-1260518174"/>
            <w:placeholder>
              <w:docPart w:val="7EE534B02AE84680941FFDBC076A4D60"/>
            </w:placeholder>
            <w15:repeatingSectionItem/>
          </w:sdtPr>
          <w:sdtContent>
            <w:p w:rsidR="008B608A" w:rsidRPr="00D334DA" w:rsidRDefault="00901D5D" w:rsidP="00FB2571">
              <w:pPr>
                <w:pStyle w:val="ResumeDate"/>
                <w:spacing w:line="480" w:lineRule="auto"/>
                <w:rPr>
                  <w:rFonts w:ascii="Times New Roman" w:hAnsi="Times New Roman" w:cs="Times New Roman"/>
                </w:rPr>
              </w:pPr>
              <w:r w:rsidRPr="00D334DA">
                <w:rPr>
                  <w:rFonts w:ascii="Times New Roman" w:hAnsi="Times New Roman" w:cs="Times New Roman"/>
                </w:rPr>
                <w:t>20</w:t>
              </w:r>
              <w:r w:rsidR="00BE5707" w:rsidRPr="00D334DA">
                <w:rPr>
                  <w:rFonts w:ascii="Times New Roman" w:hAnsi="Times New Roman" w:cs="Times New Roman"/>
                  <w:vertAlign w:val="superscript"/>
                </w:rPr>
                <w:t>th</w:t>
              </w:r>
              <w:r w:rsidR="00BE5707" w:rsidRPr="00D334DA">
                <w:rPr>
                  <w:rFonts w:ascii="Times New Roman" w:hAnsi="Times New Roman" w:cs="Times New Roman"/>
                </w:rPr>
                <w:t xml:space="preserve"> </w:t>
              </w:r>
              <w:r w:rsidRPr="00D334DA">
                <w:rPr>
                  <w:rFonts w:ascii="Times New Roman" w:hAnsi="Times New Roman" w:cs="Times New Roman"/>
                </w:rPr>
                <w:t>December</w:t>
              </w:r>
              <w:r w:rsidR="00BE5707" w:rsidRPr="00D334DA">
                <w:rPr>
                  <w:rFonts w:ascii="Times New Roman" w:hAnsi="Times New Roman" w:cs="Times New Roman"/>
                </w:rPr>
                <w:t xml:space="preserve"> 2023- </w:t>
              </w:r>
              <w:r w:rsidRPr="00D334DA">
                <w:rPr>
                  <w:rFonts w:ascii="Times New Roman" w:hAnsi="Times New Roman" w:cs="Times New Roman"/>
                </w:rPr>
                <w:t>Date</w:t>
              </w:r>
            </w:p>
            <w:p w:rsidR="008B608A" w:rsidRPr="00D334DA" w:rsidRDefault="00901D5D" w:rsidP="00FB2571">
              <w:pPr>
                <w:pStyle w:val="Subsection"/>
                <w:spacing w:line="480" w:lineRule="auto"/>
                <w:rPr>
                  <w:rFonts w:ascii="Times New Roman" w:hAnsi="Times New Roman" w:cs="Times New Roman"/>
                </w:rPr>
              </w:pPr>
              <w:r w:rsidRPr="00D334DA">
                <w:rPr>
                  <w:rFonts w:ascii="Times New Roman" w:hAnsi="Times New Roman" w:cs="Times New Roman"/>
                </w:rPr>
                <w:t>Innovis Telecom</w:t>
              </w:r>
            </w:p>
            <w:p w:rsidR="004F1777" w:rsidRPr="00D334DA" w:rsidRDefault="00901D5D" w:rsidP="00FB2571">
              <w:pPr>
                <w:pStyle w:val="Description"/>
                <w:spacing w:line="480" w:lineRule="auto"/>
                <w:rPr>
                  <w:rFonts w:ascii="Times New Roman" w:hAnsi="Times New Roman" w:cs="Times New Roman"/>
                </w:rPr>
              </w:pPr>
              <w:r w:rsidRPr="00D334DA">
                <w:rPr>
                  <w:rFonts w:ascii="Times New Roman" w:hAnsi="Times New Roman" w:cs="Times New Roman"/>
                </w:rPr>
                <w:t>Drive Test Engineer</w:t>
              </w:r>
            </w:p>
            <w:p w:rsidR="004F1777" w:rsidRPr="00D334DA" w:rsidRDefault="004F1777" w:rsidP="00FB2571">
              <w:pPr>
                <w:pStyle w:val="ListBullet"/>
                <w:numPr>
                  <w:ilvl w:val="0"/>
                  <w:numId w:val="18"/>
                </w:numPr>
                <w:spacing w:line="480" w:lineRule="auto"/>
                <w:rPr>
                  <w:rFonts w:ascii="Times New Roman" w:hAnsi="Times New Roman" w:cs="Times New Roman"/>
                </w:rPr>
              </w:pPr>
              <w:r w:rsidRPr="00D334DA">
                <w:rPr>
                  <w:rFonts w:ascii="Times New Roman" w:hAnsi="Times New Roman" w:cs="Times New Roman"/>
                </w:rPr>
                <w:t>Working with Huawei Kenya under Innovis Telecom sub</w:t>
              </w:r>
              <w:r w:rsidR="00D334DA" w:rsidRPr="00D334DA">
                <w:rPr>
                  <w:rFonts w:ascii="Times New Roman" w:hAnsi="Times New Roman" w:cs="Times New Roman"/>
                </w:rPr>
                <w:t>-</w:t>
              </w:r>
              <w:r w:rsidRPr="00D334DA">
                <w:rPr>
                  <w:rFonts w:ascii="Times New Roman" w:hAnsi="Times New Roman" w:cs="Times New Roman"/>
                </w:rPr>
                <w:t>contractor, testing 5G Technologies stability and Network Performance in Nairobi and other 5G ready regions.</w:t>
              </w:r>
            </w:p>
            <w:p w:rsidR="00D334DA" w:rsidRPr="00D334DA" w:rsidRDefault="00D334DA" w:rsidP="00FB2571">
              <w:pPr>
                <w:pStyle w:val="ListBullet"/>
                <w:numPr>
                  <w:ilvl w:val="0"/>
                  <w:numId w:val="18"/>
                </w:numPr>
                <w:spacing w:line="480" w:lineRule="auto"/>
                <w:rPr>
                  <w:rFonts w:ascii="Times New Roman" w:hAnsi="Times New Roman" w:cs="Times New Roman"/>
                </w:rPr>
              </w:pPr>
              <w:r w:rsidRPr="00D334DA">
                <w:rPr>
                  <w:rFonts w:ascii="Times New Roman" w:hAnsi="Times New Roman" w:cs="Times New Roman"/>
                </w:rPr>
                <w:t>Generating data and reports on network coverage and performance of the technologies in the various sites.</w:t>
              </w:r>
            </w:p>
            <w:p w:rsidR="004F1777" w:rsidRPr="00D334DA" w:rsidRDefault="004F1777" w:rsidP="00FB2571">
              <w:pPr>
                <w:pStyle w:val="ListBullet"/>
                <w:numPr>
                  <w:ilvl w:val="0"/>
                  <w:numId w:val="0"/>
                </w:numPr>
                <w:spacing w:line="480" w:lineRule="auto"/>
                <w:ind w:left="216" w:hanging="216"/>
                <w:rPr>
                  <w:rFonts w:ascii="Times New Roman" w:hAnsi="Times New Roman" w:cs="Times New Roman"/>
                </w:rPr>
              </w:pPr>
            </w:p>
            <w:p w:rsidR="008B608A" w:rsidRPr="00D334DA" w:rsidRDefault="00BF64C7" w:rsidP="00FB2571">
              <w:pPr>
                <w:pStyle w:val="ListBullet"/>
                <w:numPr>
                  <w:ilvl w:val="0"/>
                  <w:numId w:val="0"/>
                </w:numPr>
                <w:spacing w:line="480" w:lineRule="auto"/>
                <w:ind w:left="720"/>
                <w:rPr>
                  <w:rFonts w:ascii="Times New Roman" w:hAnsi="Times New Roman" w:cs="Times New Roman"/>
                </w:rPr>
              </w:pPr>
            </w:p>
          </w:sdtContent>
        </w:sdt>
        <w:sdt>
          <w:sdtPr>
            <w:rPr>
              <w:rFonts w:ascii="Times New Roman" w:hAnsi="Times New Roman" w:cs="Times New Roman"/>
              <w:sz w:val="20"/>
            </w:rPr>
            <w:id w:val="-345714284"/>
            <w:placeholder>
              <w:docPart w:val="74FF2DC9534E4BB7AA547078AFC6114F"/>
            </w:placeholder>
            <w15:repeatingSectionItem/>
          </w:sdtPr>
          <w:sdtContent>
            <w:p w:rsidR="00901D5D" w:rsidRPr="00D334DA" w:rsidRDefault="00901D5D" w:rsidP="00FB2571">
              <w:pPr>
                <w:pStyle w:val="ResumeDate"/>
                <w:spacing w:line="480" w:lineRule="auto"/>
                <w:rPr>
                  <w:rFonts w:ascii="Times New Roman" w:hAnsi="Times New Roman" w:cs="Times New Roman"/>
                </w:rPr>
              </w:pPr>
              <w:r w:rsidRPr="00D334DA">
                <w:rPr>
                  <w:rFonts w:ascii="Times New Roman" w:hAnsi="Times New Roman" w:cs="Times New Roman"/>
                </w:rPr>
                <w:t>12</w:t>
              </w:r>
              <w:r w:rsidRPr="00D334DA">
                <w:rPr>
                  <w:rFonts w:ascii="Times New Roman" w:hAnsi="Times New Roman" w:cs="Times New Roman"/>
                  <w:vertAlign w:val="superscript"/>
                </w:rPr>
                <w:t>th</w:t>
              </w:r>
              <w:r w:rsidRPr="00D334DA">
                <w:rPr>
                  <w:rFonts w:ascii="Times New Roman" w:hAnsi="Times New Roman" w:cs="Times New Roman"/>
                </w:rPr>
                <w:t xml:space="preserve"> July 2023- 14</w:t>
              </w:r>
              <w:r w:rsidRPr="00D334DA">
                <w:rPr>
                  <w:rFonts w:ascii="Times New Roman" w:hAnsi="Times New Roman" w:cs="Times New Roman"/>
                  <w:vertAlign w:val="superscript"/>
                </w:rPr>
                <w:t xml:space="preserve">th </w:t>
              </w:r>
              <w:r w:rsidRPr="00D334DA">
                <w:rPr>
                  <w:rFonts w:ascii="Times New Roman" w:hAnsi="Times New Roman" w:cs="Times New Roman"/>
                </w:rPr>
                <w:t>December 2023</w:t>
              </w:r>
            </w:p>
            <w:p w:rsidR="00901D5D" w:rsidRPr="00D334DA" w:rsidRDefault="00901D5D" w:rsidP="00FB2571">
              <w:pPr>
                <w:pStyle w:val="Subsection"/>
                <w:spacing w:line="480" w:lineRule="auto"/>
                <w:rPr>
                  <w:rFonts w:ascii="Times New Roman" w:hAnsi="Times New Roman" w:cs="Times New Roman"/>
                </w:rPr>
              </w:pPr>
              <w:r w:rsidRPr="00D334DA">
                <w:rPr>
                  <w:rFonts w:ascii="Times New Roman" w:hAnsi="Times New Roman" w:cs="Times New Roman"/>
                </w:rPr>
                <w:t>Adrian Kenya</w:t>
              </w:r>
            </w:p>
            <w:p w:rsidR="00901D5D" w:rsidRPr="00D334DA" w:rsidRDefault="00901D5D" w:rsidP="00FB2571">
              <w:pPr>
                <w:pStyle w:val="Description"/>
                <w:spacing w:line="480" w:lineRule="auto"/>
                <w:rPr>
                  <w:rFonts w:ascii="Times New Roman" w:hAnsi="Times New Roman" w:cs="Times New Roman"/>
                </w:rPr>
              </w:pPr>
              <w:r w:rsidRPr="00D334DA">
                <w:rPr>
                  <w:rFonts w:ascii="Times New Roman" w:hAnsi="Times New Roman" w:cs="Times New Roman"/>
                </w:rPr>
                <w:t>Network Operation Centre Technician</w:t>
              </w:r>
            </w:p>
            <w:p w:rsidR="00901D5D" w:rsidRPr="00D334DA" w:rsidRDefault="00901D5D" w:rsidP="00FB2571">
              <w:pPr>
                <w:pStyle w:val="ListBullet"/>
                <w:numPr>
                  <w:ilvl w:val="0"/>
                  <w:numId w:val="18"/>
                </w:numPr>
                <w:spacing w:line="480" w:lineRule="auto"/>
                <w:rPr>
                  <w:rFonts w:ascii="Times New Roman" w:hAnsi="Times New Roman" w:cs="Times New Roman"/>
                </w:rPr>
              </w:pPr>
              <w:r w:rsidRPr="00D334DA">
                <w:rPr>
                  <w:rFonts w:ascii="Times New Roman" w:hAnsi="Times New Roman" w:cs="Times New Roman"/>
                </w:rPr>
                <w:lastRenderedPageBreak/>
                <w:t xml:space="preserve">In this role, I was tasked with monitoring network statuses of Airtel and Safaricom sites across the country. I would liaise with Field Engineers whenever there was an issue with power supply and any other issues. </w:t>
              </w:r>
            </w:p>
            <w:p w:rsidR="00D334DA" w:rsidRPr="00D334DA" w:rsidRDefault="00901D5D" w:rsidP="00FB2571">
              <w:pPr>
                <w:pStyle w:val="ListBullet"/>
                <w:numPr>
                  <w:ilvl w:val="0"/>
                  <w:numId w:val="18"/>
                </w:numPr>
                <w:spacing w:line="480" w:lineRule="auto"/>
                <w:rPr>
                  <w:rFonts w:ascii="Times New Roman" w:hAnsi="Times New Roman" w:cs="Times New Roman"/>
                </w:rPr>
              </w:pPr>
              <w:r w:rsidRPr="00D334DA">
                <w:rPr>
                  <w:rFonts w:ascii="Times New Roman" w:hAnsi="Times New Roman" w:cs="Times New Roman"/>
                </w:rPr>
                <w:t>I was also tasked to generate a report on a daily basis, capturing issues</w:t>
              </w:r>
              <w:r w:rsidR="00D334DA" w:rsidRPr="00D334DA">
                <w:rPr>
                  <w:rFonts w:ascii="Times New Roman" w:hAnsi="Times New Roman" w:cs="Times New Roman"/>
                </w:rPr>
                <w:t xml:space="preserve"> faced in the field by the Field Engineers.</w:t>
              </w:r>
            </w:p>
            <w:p w:rsidR="00D334DA" w:rsidRPr="00D334DA" w:rsidRDefault="00D334DA" w:rsidP="00FB2571">
              <w:pPr>
                <w:pStyle w:val="ListBullet"/>
                <w:numPr>
                  <w:ilvl w:val="0"/>
                  <w:numId w:val="0"/>
                </w:numPr>
                <w:spacing w:line="480" w:lineRule="auto"/>
                <w:ind w:left="216" w:hanging="216"/>
                <w:rPr>
                  <w:rFonts w:ascii="Times New Roman" w:hAnsi="Times New Roman" w:cs="Times New Roman"/>
                </w:rPr>
              </w:pPr>
            </w:p>
            <w:p w:rsidR="00901D5D" w:rsidRPr="00D334DA" w:rsidRDefault="00901D5D" w:rsidP="00FB2571">
              <w:pPr>
                <w:pStyle w:val="ListBullet"/>
                <w:numPr>
                  <w:ilvl w:val="0"/>
                  <w:numId w:val="0"/>
                </w:numPr>
                <w:spacing w:line="480" w:lineRule="auto"/>
                <w:ind w:left="216" w:hanging="216"/>
                <w:rPr>
                  <w:rFonts w:ascii="Times New Roman" w:hAnsi="Times New Roman" w:cs="Times New Roman"/>
                </w:rPr>
              </w:pPr>
            </w:p>
          </w:sdtContent>
        </w:sdt>
        <w:sdt>
          <w:sdtPr>
            <w:rPr>
              <w:rFonts w:ascii="Times New Roman" w:hAnsi="Times New Roman" w:cs="Times New Roman"/>
              <w:sz w:val="20"/>
            </w:rPr>
            <w:id w:val="776294753"/>
            <w:placeholder>
              <w:docPart w:val="2CC2CFB48F1B42DAA08B8338F7DA75C9"/>
            </w:placeholder>
            <w15:repeatingSectionItem/>
          </w:sdtPr>
          <w:sdtContent>
            <w:p w:rsidR="0058713C" w:rsidRPr="00D334DA" w:rsidRDefault="0058713C" w:rsidP="00FB2571">
              <w:pPr>
                <w:pStyle w:val="ResumeDate"/>
                <w:spacing w:line="480" w:lineRule="auto"/>
                <w:rPr>
                  <w:rFonts w:ascii="Times New Roman" w:hAnsi="Times New Roman" w:cs="Times New Roman"/>
                </w:rPr>
              </w:pPr>
              <w:r w:rsidRPr="00D334DA">
                <w:rPr>
                  <w:rFonts w:ascii="Times New Roman" w:hAnsi="Times New Roman" w:cs="Times New Roman"/>
                </w:rPr>
                <w:t>14</w:t>
              </w:r>
              <w:r w:rsidRPr="00D334DA">
                <w:rPr>
                  <w:rFonts w:ascii="Times New Roman" w:hAnsi="Times New Roman" w:cs="Times New Roman"/>
                  <w:vertAlign w:val="superscript"/>
                </w:rPr>
                <w:t>th</w:t>
              </w:r>
              <w:r w:rsidRPr="00D334DA">
                <w:rPr>
                  <w:rFonts w:ascii="Times New Roman" w:hAnsi="Times New Roman" w:cs="Times New Roman"/>
                </w:rPr>
                <w:t xml:space="preserve"> October 2022- 12</w:t>
              </w:r>
              <w:r w:rsidRPr="00D334DA">
                <w:rPr>
                  <w:rFonts w:ascii="Times New Roman" w:hAnsi="Times New Roman" w:cs="Times New Roman"/>
                  <w:vertAlign w:val="superscript"/>
                </w:rPr>
                <w:t xml:space="preserve">th </w:t>
              </w:r>
              <w:r w:rsidRPr="00D334DA">
                <w:rPr>
                  <w:rFonts w:ascii="Times New Roman" w:hAnsi="Times New Roman" w:cs="Times New Roman"/>
                </w:rPr>
                <w:t>December 2022</w:t>
              </w:r>
            </w:p>
            <w:p w:rsidR="0058713C" w:rsidRPr="00D334DA" w:rsidRDefault="0058713C" w:rsidP="00FB2571">
              <w:pPr>
                <w:pStyle w:val="Subsection"/>
                <w:spacing w:line="480" w:lineRule="auto"/>
                <w:rPr>
                  <w:rFonts w:ascii="Times New Roman" w:hAnsi="Times New Roman" w:cs="Times New Roman"/>
                </w:rPr>
              </w:pPr>
              <w:r w:rsidRPr="00D334DA">
                <w:rPr>
                  <w:rFonts w:ascii="Times New Roman" w:hAnsi="Times New Roman" w:cs="Times New Roman"/>
                </w:rPr>
                <w:t>Moi University Technologies (</w:t>
              </w:r>
              <w:proofErr w:type="spellStart"/>
              <w:r w:rsidRPr="00D334DA">
                <w:rPr>
                  <w:rFonts w:ascii="Times New Roman" w:hAnsi="Times New Roman" w:cs="Times New Roman"/>
                </w:rPr>
                <w:t>MuT</w:t>
              </w:r>
              <w:proofErr w:type="spellEnd"/>
              <w:r w:rsidRPr="00D334DA">
                <w:rPr>
                  <w:rFonts w:ascii="Times New Roman" w:hAnsi="Times New Roman" w:cs="Times New Roman"/>
                </w:rPr>
                <w:t xml:space="preserve">) (Moi </w:t>
              </w:r>
              <w:proofErr w:type="spellStart"/>
              <w:r w:rsidRPr="00D334DA">
                <w:rPr>
                  <w:rFonts w:ascii="Times New Roman" w:hAnsi="Times New Roman" w:cs="Times New Roman"/>
                </w:rPr>
                <w:t>Rivatex</w:t>
              </w:r>
              <w:proofErr w:type="spellEnd"/>
              <w:r w:rsidRPr="00D334DA">
                <w:rPr>
                  <w:rFonts w:ascii="Times New Roman" w:hAnsi="Times New Roman" w:cs="Times New Roman"/>
                </w:rPr>
                <w:t xml:space="preserve"> Ltd.)</w:t>
              </w:r>
            </w:p>
            <w:p w:rsidR="0058713C" w:rsidRPr="00D334DA" w:rsidRDefault="0058713C" w:rsidP="00FB2571">
              <w:pPr>
                <w:pStyle w:val="Description"/>
                <w:spacing w:line="480" w:lineRule="auto"/>
                <w:rPr>
                  <w:rFonts w:ascii="Times New Roman" w:hAnsi="Times New Roman" w:cs="Times New Roman"/>
                </w:rPr>
              </w:pPr>
              <w:r w:rsidRPr="00D334DA">
                <w:rPr>
                  <w:rFonts w:ascii="Times New Roman" w:hAnsi="Times New Roman" w:cs="Times New Roman"/>
                </w:rPr>
                <w:t>Intern</w:t>
              </w:r>
            </w:p>
            <w:p w:rsidR="007208D6" w:rsidRPr="00D334DA" w:rsidRDefault="0058713C" w:rsidP="00FB2571">
              <w:pPr>
                <w:pStyle w:val="ListBullet"/>
                <w:numPr>
                  <w:ilvl w:val="0"/>
                  <w:numId w:val="18"/>
                </w:numPr>
                <w:spacing w:line="480" w:lineRule="auto"/>
                <w:rPr>
                  <w:rFonts w:ascii="Times New Roman" w:hAnsi="Times New Roman" w:cs="Times New Roman"/>
                </w:rPr>
              </w:pPr>
              <w:r w:rsidRPr="00D334DA">
                <w:rPr>
                  <w:rFonts w:ascii="Times New Roman" w:hAnsi="Times New Roman" w:cs="Times New Roman"/>
                </w:rPr>
                <w:t xml:space="preserve">As an intern, I was stationed at the firm’s modern assembly line. I was involved in </w:t>
              </w:r>
              <w:r w:rsidR="007208D6" w:rsidRPr="00D334DA">
                <w:rPr>
                  <w:rFonts w:ascii="Times New Roman" w:hAnsi="Times New Roman" w:cs="Times New Roman"/>
                </w:rPr>
                <w:t>the assembling of devices such as laptops, Phones and Census Kits.</w:t>
              </w:r>
            </w:p>
            <w:p w:rsidR="00D334DA" w:rsidRPr="00FB2571" w:rsidRDefault="007208D6" w:rsidP="00FB2571">
              <w:pPr>
                <w:pStyle w:val="ListBullet"/>
                <w:numPr>
                  <w:ilvl w:val="0"/>
                  <w:numId w:val="18"/>
                </w:numPr>
                <w:spacing w:line="480" w:lineRule="auto"/>
                <w:rPr>
                  <w:rFonts w:ascii="Times New Roman" w:hAnsi="Times New Roman" w:cs="Times New Roman"/>
                </w:rPr>
              </w:pPr>
              <w:r w:rsidRPr="00D334DA">
                <w:rPr>
                  <w:rFonts w:ascii="Times New Roman" w:hAnsi="Times New Roman" w:cs="Times New Roman"/>
                </w:rPr>
                <w:t>Towards the end of my Internship, I was tasked to test and troubleshoot malfunctioning devices ejected from the assembly line.</w:t>
              </w:r>
            </w:p>
          </w:sdtContent>
        </w:sdt>
      </w:sdtContent>
    </w:sdt>
    <w:p w:rsidR="00D334DA" w:rsidRPr="00D334DA" w:rsidRDefault="00D334DA" w:rsidP="00FB2571">
      <w:pPr>
        <w:pStyle w:val="SectionHeading"/>
        <w:spacing w:line="480" w:lineRule="auto"/>
        <w:rPr>
          <w:rFonts w:ascii="Times New Roman" w:hAnsi="Times New Roman" w:cs="Times New Roman"/>
        </w:rPr>
      </w:pPr>
    </w:p>
    <w:p w:rsidR="008B608A" w:rsidRPr="00D334DA" w:rsidRDefault="00BF64C7" w:rsidP="00FB2571">
      <w:pPr>
        <w:pStyle w:val="SectionHeading"/>
        <w:spacing w:line="480" w:lineRule="auto"/>
        <w:rPr>
          <w:rFonts w:ascii="Times New Roman" w:hAnsi="Times New Roman" w:cs="Times New Roman"/>
        </w:rPr>
      </w:pPr>
      <w:r w:rsidRPr="00D334DA">
        <w:rPr>
          <w:rFonts w:ascii="Times New Roman" w:hAnsi="Times New Roman" w:cs="Times New Roman"/>
        </w:rPr>
        <w:t>Education</w:t>
      </w:r>
    </w:p>
    <w:sdt>
      <w:sdtPr>
        <w:rPr>
          <w:rFonts w:ascii="Times New Roman" w:hAnsi="Times New Roman" w:cs="Times New Roman"/>
          <w:sz w:val="20"/>
        </w:rPr>
        <w:id w:val="-93781616"/>
        <w15:repeatingSection/>
      </w:sdtPr>
      <w:sdtContent>
        <w:sdt>
          <w:sdtPr>
            <w:rPr>
              <w:rFonts w:ascii="Times New Roman" w:hAnsi="Times New Roman" w:cs="Times New Roman"/>
              <w:sz w:val="20"/>
            </w:rPr>
            <w:id w:val="301266699"/>
            <w:placeholder>
              <w:docPart w:val="7EE534B02AE84680941FFDBC076A4D60"/>
            </w:placeholder>
            <w15:repeatingSectionItem/>
          </w:sdtPr>
          <w:sdtContent>
            <w:p w:rsidR="008B608A" w:rsidRPr="00D334DA" w:rsidRDefault="00C97D23" w:rsidP="00FB2571">
              <w:pPr>
                <w:pStyle w:val="ResumeDate"/>
                <w:spacing w:line="480" w:lineRule="auto"/>
                <w:rPr>
                  <w:rFonts w:ascii="Times New Roman" w:hAnsi="Times New Roman" w:cs="Times New Roman"/>
                </w:rPr>
              </w:pPr>
              <w:r w:rsidRPr="00D334DA">
                <w:rPr>
                  <w:rFonts w:ascii="Times New Roman" w:hAnsi="Times New Roman" w:cs="Times New Roman"/>
                </w:rPr>
                <w:t>5</w:t>
              </w:r>
              <w:r w:rsidRPr="00D334DA">
                <w:rPr>
                  <w:rFonts w:ascii="Times New Roman" w:hAnsi="Times New Roman" w:cs="Times New Roman"/>
                  <w:vertAlign w:val="superscript"/>
                </w:rPr>
                <w:t>th</w:t>
              </w:r>
              <w:r w:rsidRPr="00D334DA">
                <w:rPr>
                  <w:rFonts w:ascii="Times New Roman" w:hAnsi="Times New Roman" w:cs="Times New Roman"/>
                </w:rPr>
                <w:t xml:space="preserve"> May 2018-26</w:t>
              </w:r>
              <w:r w:rsidRPr="00D334DA">
                <w:rPr>
                  <w:rFonts w:ascii="Times New Roman" w:hAnsi="Times New Roman" w:cs="Times New Roman"/>
                  <w:vertAlign w:val="superscript"/>
                </w:rPr>
                <w:t>th</w:t>
              </w:r>
              <w:r w:rsidRPr="00D334DA">
                <w:rPr>
                  <w:rFonts w:ascii="Times New Roman" w:hAnsi="Times New Roman" w:cs="Times New Roman"/>
                </w:rPr>
                <w:t xml:space="preserve"> April 2023 </w:t>
              </w:r>
            </w:p>
            <w:p w:rsidR="008B608A" w:rsidRPr="00D334DA" w:rsidRDefault="00A06D6A" w:rsidP="00FB2571">
              <w:pPr>
                <w:pStyle w:val="Subsection"/>
                <w:spacing w:line="480" w:lineRule="auto"/>
                <w:rPr>
                  <w:rFonts w:ascii="Times New Roman" w:hAnsi="Times New Roman" w:cs="Times New Roman"/>
                </w:rPr>
              </w:pPr>
              <w:r w:rsidRPr="00D334DA">
                <w:rPr>
                  <w:rFonts w:ascii="Times New Roman" w:hAnsi="Times New Roman" w:cs="Times New Roman"/>
                </w:rPr>
                <w:t>Dedan Kimathi University o</w:t>
              </w:r>
              <w:r w:rsidR="00C97D23" w:rsidRPr="00D334DA">
                <w:rPr>
                  <w:rFonts w:ascii="Times New Roman" w:hAnsi="Times New Roman" w:cs="Times New Roman"/>
                </w:rPr>
                <w:t>f Technology, Nyeri.</w:t>
              </w:r>
            </w:p>
            <w:p w:rsidR="008B608A" w:rsidRPr="00D334DA" w:rsidRDefault="00C97D23" w:rsidP="00FB2571">
              <w:pPr>
                <w:pStyle w:val="Description"/>
                <w:spacing w:line="480" w:lineRule="auto"/>
                <w:rPr>
                  <w:rFonts w:ascii="Times New Roman" w:hAnsi="Times New Roman" w:cs="Times New Roman"/>
                </w:rPr>
              </w:pPr>
              <w:r w:rsidRPr="00D334DA">
                <w:rPr>
                  <w:rFonts w:ascii="Times New Roman" w:hAnsi="Times New Roman" w:cs="Times New Roman"/>
                </w:rPr>
                <w:t>Bachelor of Science in Mechatronic Engineering.</w:t>
              </w:r>
            </w:p>
            <w:p w:rsidR="00FB2571" w:rsidRPr="00FB2571" w:rsidRDefault="00C97D23" w:rsidP="00FB2571">
              <w:pPr>
                <w:pStyle w:val="ListBullet"/>
                <w:numPr>
                  <w:ilvl w:val="0"/>
                  <w:numId w:val="19"/>
                </w:numPr>
                <w:spacing w:line="480" w:lineRule="auto"/>
                <w:rPr>
                  <w:rFonts w:ascii="Times New Roman" w:hAnsi="Times New Roman" w:cs="Times New Roman"/>
                </w:rPr>
              </w:pPr>
              <w:r w:rsidRPr="00D334DA">
                <w:rPr>
                  <w:rFonts w:ascii="Times New Roman" w:hAnsi="Times New Roman" w:cs="Times New Roman"/>
                </w:rPr>
                <w:t xml:space="preserve">In my 5-years studying Mechatronic Engineering, I covered crucial </w:t>
              </w:r>
              <w:r w:rsidR="00FB2571">
                <w:rPr>
                  <w:rFonts w:ascii="Times New Roman" w:hAnsi="Times New Roman" w:cs="Times New Roman"/>
                </w:rPr>
                <w:t>units</w:t>
              </w:r>
              <w:r w:rsidRPr="00D334DA">
                <w:rPr>
                  <w:rFonts w:ascii="Times New Roman" w:hAnsi="Times New Roman" w:cs="Times New Roman"/>
                </w:rPr>
                <w:t xml:space="preserve"> such as; Mechatronic System Programming, Controls and Instrumentation, Planar Mechanism and Automotive Engineering.</w:t>
              </w:r>
            </w:p>
            <w:p w:rsidR="008B608A" w:rsidRPr="00D334DA" w:rsidRDefault="00BF64C7" w:rsidP="00FB2571">
              <w:pPr>
                <w:pStyle w:val="ListBullet"/>
                <w:numPr>
                  <w:ilvl w:val="0"/>
                  <w:numId w:val="0"/>
                </w:numPr>
                <w:spacing w:line="480" w:lineRule="auto"/>
                <w:ind w:left="936"/>
                <w:rPr>
                  <w:rFonts w:ascii="Times New Roman" w:hAnsi="Times New Roman" w:cs="Times New Roman"/>
                </w:rPr>
              </w:pPr>
            </w:p>
          </w:sdtContent>
        </w:sdt>
        <w:sdt>
          <w:sdtPr>
            <w:rPr>
              <w:rFonts w:ascii="Times New Roman" w:hAnsi="Times New Roman" w:cs="Times New Roman"/>
              <w:sz w:val="20"/>
            </w:rPr>
            <w:id w:val="1005708163"/>
            <w:placeholder>
              <w:docPart w:val="ED71B84487F44A949F18297D671A5B5B"/>
            </w:placeholder>
            <w15:repeatingSectionItem/>
          </w:sdtPr>
          <w:sdtContent>
            <w:p w:rsidR="007208D6" w:rsidRPr="00D334DA" w:rsidRDefault="007208D6" w:rsidP="00FB2571">
              <w:pPr>
                <w:pStyle w:val="ResumeDate"/>
                <w:spacing w:line="480" w:lineRule="auto"/>
                <w:rPr>
                  <w:rFonts w:ascii="Times New Roman" w:hAnsi="Times New Roman" w:cs="Times New Roman"/>
                </w:rPr>
              </w:pPr>
            </w:p>
            <w:p w:rsidR="007208D6" w:rsidRPr="00D334DA" w:rsidRDefault="007208D6" w:rsidP="00FB2571">
              <w:pPr>
                <w:pStyle w:val="ListBullet"/>
                <w:numPr>
                  <w:ilvl w:val="0"/>
                  <w:numId w:val="0"/>
                </w:numPr>
                <w:spacing w:line="480" w:lineRule="auto"/>
                <w:ind w:left="936"/>
                <w:rPr>
                  <w:rFonts w:ascii="Times New Roman" w:hAnsi="Times New Roman" w:cs="Times New Roman"/>
                </w:rPr>
              </w:pPr>
            </w:p>
          </w:sdtContent>
        </w:sdt>
      </w:sdtContent>
    </w:sdt>
    <w:p w:rsidR="007208D6" w:rsidRPr="00D334DA" w:rsidRDefault="007208D6" w:rsidP="00FB2571">
      <w:pPr>
        <w:pStyle w:val="SectionHeading"/>
        <w:spacing w:line="480" w:lineRule="auto"/>
        <w:rPr>
          <w:rFonts w:ascii="Times New Roman" w:hAnsi="Times New Roman" w:cs="Times New Roman"/>
        </w:rPr>
      </w:pPr>
      <w:r w:rsidRPr="00D334DA">
        <w:rPr>
          <w:rFonts w:ascii="Times New Roman" w:hAnsi="Times New Roman" w:cs="Times New Roman"/>
        </w:rPr>
        <w:t>LEADERSHIP</w:t>
      </w:r>
    </w:p>
    <w:p w:rsidR="007208D6" w:rsidRPr="00D334DA" w:rsidRDefault="007208D6" w:rsidP="00FB2571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</w:rPr>
      </w:pPr>
      <w:r w:rsidRPr="00D334DA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3FA84E48" wp14:editId="36CFEC82">
                <wp:simplePos x="0" y="0"/>
                <wp:positionH relativeFrom="column">
                  <wp:posOffset>5239830</wp:posOffset>
                </wp:positionH>
                <wp:positionV relativeFrom="paragraph">
                  <wp:posOffset>4231695</wp:posOffset>
                </wp:positionV>
                <wp:extent cx="360" cy="360"/>
                <wp:effectExtent l="0" t="0" r="0" b="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CE5B4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6" o:spid="_x0000_s1026" type="#_x0000_t75" style="position:absolute;margin-left:411.9pt;margin-top:332.5pt;width:1.45pt;height:1.4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">
                <v:imagedata r:id="rId11" o:title=""/>
              </v:shape>
            </w:pict>
          </mc:Fallback>
        </mc:AlternateContent>
      </w:r>
      <w:r w:rsidRPr="00D334DA">
        <w:rPr>
          <w:rFonts w:ascii="Times New Roman" w:hAnsi="Times New Roman" w:cs="Times New Roman"/>
        </w:rPr>
        <w:t>Dedan Kimathi University Rift Valley Students Association Chairman 2021-2022</w:t>
      </w:r>
      <w:r w:rsidRPr="00D334DA">
        <w:rPr>
          <w:rFonts w:ascii="Times New Roman" w:hAnsi="Times New Roman" w:cs="Times New Roman"/>
        </w:rPr>
        <w:t>.</w:t>
      </w:r>
    </w:p>
    <w:p w:rsidR="007208D6" w:rsidRPr="00D334DA" w:rsidRDefault="007208D6" w:rsidP="00FB2571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</w:rPr>
      </w:pPr>
      <w:r w:rsidRPr="00D334DA">
        <w:rPr>
          <w:rFonts w:ascii="Times New Roman" w:hAnsi="Times New Roman" w:cs="Times New Roman"/>
        </w:rPr>
        <w:t xml:space="preserve">Narok County </w:t>
      </w:r>
      <w:proofErr w:type="spellStart"/>
      <w:r w:rsidRPr="00D334DA">
        <w:rPr>
          <w:rFonts w:ascii="Times New Roman" w:hAnsi="Times New Roman" w:cs="Times New Roman"/>
        </w:rPr>
        <w:t>Dekut</w:t>
      </w:r>
      <w:proofErr w:type="spellEnd"/>
      <w:r w:rsidRPr="00D334DA">
        <w:rPr>
          <w:rFonts w:ascii="Times New Roman" w:hAnsi="Times New Roman" w:cs="Times New Roman"/>
        </w:rPr>
        <w:t xml:space="preserve"> Student’s Representative 2021</w:t>
      </w:r>
    </w:p>
    <w:p w:rsidR="008B608A" w:rsidRPr="00D334DA" w:rsidRDefault="00BF64C7" w:rsidP="00FB2571">
      <w:pPr>
        <w:pStyle w:val="SectionHeading"/>
        <w:spacing w:line="480" w:lineRule="auto"/>
        <w:rPr>
          <w:rFonts w:ascii="Times New Roman" w:hAnsi="Times New Roman" w:cs="Times New Roman"/>
        </w:rPr>
      </w:pPr>
      <w:r w:rsidRPr="00D334DA">
        <w:rPr>
          <w:rFonts w:ascii="Times New Roman" w:hAnsi="Times New Roman" w:cs="Times New Roman"/>
        </w:rPr>
        <w:t>References</w:t>
      </w:r>
    </w:p>
    <w:p w:rsidR="008B608A" w:rsidRPr="00D334DA" w:rsidRDefault="00BF64C7" w:rsidP="00FB2571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D334DA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5239830</wp:posOffset>
                </wp:positionH>
                <wp:positionV relativeFrom="paragraph">
                  <wp:posOffset>4231695</wp:posOffset>
                </wp:positionV>
                <wp:extent cx="360" cy="360"/>
                <wp:effectExtent l="0" t="0" r="0" b="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A6307" id="Ink 94" o:spid="_x0000_s1026" type="#_x0000_t75" style="position:absolute;margin-left:411.9pt;margin-top:332.5pt;width:1.45pt;height:1.4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">
                <v:imagedata r:id="rId11" o:title=""/>
              </v:shape>
            </w:pict>
          </mc:Fallback>
        </mc:AlternateContent>
      </w:r>
      <w:r w:rsidR="00901D5D" w:rsidRPr="00D334DA">
        <w:rPr>
          <w:rFonts w:ascii="Times New Roman" w:hAnsi="Times New Roman" w:cs="Times New Roman"/>
        </w:rPr>
        <w:t xml:space="preserve">Philip </w:t>
      </w:r>
      <w:proofErr w:type="spellStart"/>
      <w:r w:rsidR="00901D5D" w:rsidRPr="00D334DA">
        <w:rPr>
          <w:rFonts w:ascii="Times New Roman" w:hAnsi="Times New Roman" w:cs="Times New Roman"/>
        </w:rPr>
        <w:t>Kipkoech</w:t>
      </w:r>
      <w:proofErr w:type="spellEnd"/>
    </w:p>
    <w:p w:rsidR="00901D5D" w:rsidRPr="00D334DA" w:rsidRDefault="00901D5D" w:rsidP="00FB2571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D334DA">
        <w:rPr>
          <w:rFonts w:ascii="Times New Roman" w:hAnsi="Times New Roman" w:cs="Times New Roman"/>
        </w:rPr>
        <w:t>Project Engineer</w:t>
      </w:r>
    </w:p>
    <w:p w:rsidR="00901D5D" w:rsidRPr="00D334DA" w:rsidRDefault="00901D5D" w:rsidP="00FB2571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D334DA">
        <w:rPr>
          <w:rFonts w:ascii="Times New Roman" w:hAnsi="Times New Roman" w:cs="Times New Roman"/>
        </w:rPr>
        <w:t>Mu Technologies</w:t>
      </w:r>
    </w:p>
    <w:p w:rsidR="00901D5D" w:rsidRPr="00D334DA" w:rsidRDefault="00901D5D" w:rsidP="00FB2571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D334DA">
        <w:rPr>
          <w:rFonts w:ascii="Times New Roman" w:hAnsi="Times New Roman" w:cs="Times New Roman"/>
        </w:rPr>
        <w:t>Cell: +254721945131</w:t>
      </w:r>
    </w:p>
    <w:p w:rsidR="00901D5D" w:rsidRPr="00D334DA" w:rsidRDefault="00901D5D" w:rsidP="00FB2571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D334DA">
        <w:rPr>
          <w:rFonts w:ascii="Times New Roman" w:hAnsi="Times New Roman" w:cs="Times New Roman"/>
        </w:rPr>
        <w:t>Email: pkipkoech@gmail.com</w:t>
      </w:r>
    </w:p>
    <w:p w:rsidR="00901D5D" w:rsidRPr="00D334DA" w:rsidRDefault="00901D5D" w:rsidP="00FB2571">
      <w:pPr>
        <w:pStyle w:val="ListParagraph"/>
        <w:spacing w:line="480" w:lineRule="auto"/>
        <w:rPr>
          <w:rFonts w:ascii="Times New Roman" w:hAnsi="Times New Roman" w:cs="Times New Roman"/>
        </w:rPr>
      </w:pPr>
    </w:p>
    <w:p w:rsidR="00901D5D" w:rsidRPr="00D334DA" w:rsidRDefault="00901D5D" w:rsidP="00FB2571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D334DA">
        <w:rPr>
          <w:rFonts w:ascii="Times New Roman" w:hAnsi="Times New Roman" w:cs="Times New Roman"/>
        </w:rPr>
        <w:t xml:space="preserve">Joel </w:t>
      </w:r>
      <w:proofErr w:type="spellStart"/>
      <w:r w:rsidRPr="00D334DA">
        <w:rPr>
          <w:rFonts w:ascii="Times New Roman" w:hAnsi="Times New Roman" w:cs="Times New Roman"/>
        </w:rPr>
        <w:t>Mosonik</w:t>
      </w:r>
      <w:proofErr w:type="spellEnd"/>
    </w:p>
    <w:p w:rsidR="00901D5D" w:rsidRPr="00D334DA" w:rsidRDefault="00901D5D" w:rsidP="00FB2571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D334DA">
        <w:rPr>
          <w:rFonts w:ascii="Times New Roman" w:hAnsi="Times New Roman" w:cs="Times New Roman"/>
        </w:rPr>
        <w:t>Factory Engineer</w:t>
      </w:r>
    </w:p>
    <w:p w:rsidR="00901D5D" w:rsidRPr="00D334DA" w:rsidRDefault="00901D5D" w:rsidP="00FB2571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D334DA">
        <w:rPr>
          <w:rFonts w:ascii="Times New Roman" w:hAnsi="Times New Roman" w:cs="Times New Roman"/>
        </w:rPr>
        <w:t>MU Technologies</w:t>
      </w:r>
    </w:p>
    <w:p w:rsidR="00901D5D" w:rsidRPr="00D334DA" w:rsidRDefault="00901D5D" w:rsidP="00FB2571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D334DA">
        <w:rPr>
          <w:rFonts w:ascii="Times New Roman" w:hAnsi="Times New Roman" w:cs="Times New Roman"/>
        </w:rPr>
        <w:t>Cell: +254722461936</w:t>
      </w:r>
    </w:p>
    <w:p w:rsidR="00901D5D" w:rsidRPr="00D334DA" w:rsidRDefault="00901D5D" w:rsidP="00FB2571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D334DA">
        <w:rPr>
          <w:rFonts w:ascii="Times New Roman" w:hAnsi="Times New Roman" w:cs="Times New Roman"/>
        </w:rPr>
        <w:t>Email: jmosonik@gmail.com</w:t>
      </w:r>
    </w:p>
    <w:sectPr w:rsidR="00901D5D" w:rsidRPr="00D334DA">
      <w:headerReference w:type="default" r:id="rId13"/>
      <w:footerReference w:type="default" r:id="rId14"/>
      <w:headerReference w:type="first" r:id="rId15"/>
      <w:pgSz w:w="12240" w:h="15840"/>
      <w:pgMar w:top="1080" w:right="720" w:bottom="1080" w:left="47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198D" w:rsidRDefault="003E198D">
      <w:pPr>
        <w:spacing w:after="0" w:line="240" w:lineRule="auto"/>
      </w:pPr>
      <w:r>
        <w:separator/>
      </w:r>
    </w:p>
  </w:endnote>
  <w:endnote w:type="continuationSeparator" w:id="0">
    <w:p w:rsidR="003E198D" w:rsidRDefault="003E1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4C7" w:rsidRDefault="00BF64C7">
    <w:pPr>
      <w:pStyle w:val="Footer"/>
    </w:pPr>
    <w:r>
      <w:rPr>
        <w:noProof/>
      </w:rPr>
      <mc:AlternateContent>
        <mc:Choice Requires="wps">
          <w:drawing>
            <wp:anchor distT="0" distB="0" distL="114300" distR="365760" simplePos="0" relativeHeight="251659264" behindDoc="0" locked="0" layoutInCell="1" allowOverlap="0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64C7" w:rsidRDefault="00BF64C7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:rsidR="00BF64C7" w:rsidRDefault="00BF64C7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198D" w:rsidRDefault="003E198D">
      <w:pPr>
        <w:spacing w:after="0" w:line="240" w:lineRule="auto"/>
      </w:pPr>
      <w:r>
        <w:separator/>
      </w:r>
    </w:p>
  </w:footnote>
  <w:footnote w:type="continuationSeparator" w:id="0">
    <w:p w:rsidR="003E198D" w:rsidRDefault="003E1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4C7" w:rsidRDefault="00BF64C7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72576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1404DEB4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4C7" w:rsidRDefault="00BF64C7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70528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6A2E37D5" id="Straight Connector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3248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987379"/>
    <w:multiLevelType w:val="hybridMultilevel"/>
    <w:tmpl w:val="E2127CBA"/>
    <w:lvl w:ilvl="0" w:tplc="2000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635C2"/>
    <w:multiLevelType w:val="hybridMultilevel"/>
    <w:tmpl w:val="B8A8A3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B7A59"/>
    <w:multiLevelType w:val="hybridMultilevel"/>
    <w:tmpl w:val="FD123350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B0044"/>
    <w:multiLevelType w:val="hybridMultilevel"/>
    <w:tmpl w:val="C446479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4"/>
  </w:num>
  <w:num w:numId="7">
    <w:abstractNumId w:val="2"/>
  </w:num>
  <w:num w:numId="8">
    <w:abstractNumId w:val="4"/>
  </w:num>
  <w:num w:numId="9">
    <w:abstractNumId w:val="2"/>
    <w:lvlOverride w:ilvl="0">
      <w:startOverride w:val="1"/>
    </w:lvlOverride>
  </w:num>
  <w:num w:numId="10">
    <w:abstractNumId w:val="3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2"/>
    <w:lvlOverride w:ilvl="0">
      <w:startOverride w:val="1"/>
    </w:lvlOverride>
  </w:num>
  <w:num w:numId="15">
    <w:abstractNumId w:val="8"/>
  </w:num>
  <w:num w:numId="16">
    <w:abstractNumId w:val="2"/>
  </w:num>
  <w:num w:numId="17">
    <w:abstractNumId w:val="2"/>
    <w:lvlOverride w:ilvl="0">
      <w:startOverride w:val="1"/>
    </w:lvlOverride>
  </w:num>
  <w:num w:numId="18">
    <w:abstractNumId w:val="6"/>
  </w:num>
  <w:num w:numId="19">
    <w:abstractNumId w:val="1"/>
  </w:num>
  <w:num w:numId="20">
    <w:abstractNumId w:val="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4B"/>
    <w:rsid w:val="003E198D"/>
    <w:rsid w:val="004F1777"/>
    <w:rsid w:val="0051264B"/>
    <w:rsid w:val="0058713C"/>
    <w:rsid w:val="00647701"/>
    <w:rsid w:val="007208D6"/>
    <w:rsid w:val="008B608A"/>
    <w:rsid w:val="00901D5D"/>
    <w:rsid w:val="00992B26"/>
    <w:rsid w:val="00A06D6A"/>
    <w:rsid w:val="00BE5707"/>
    <w:rsid w:val="00BF64C7"/>
    <w:rsid w:val="00C97D23"/>
    <w:rsid w:val="00D334DA"/>
    <w:rsid w:val="00FB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F1116"/>
  <w15:chartTrackingRefBased/>
  <w15:docId w15:val="{1E24F998-3FDE-4013-9387-2A84F3BA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08D6"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969696" w:themeColor="accent3"/>
      <w:sz w:val="20"/>
    </w:rPr>
  </w:style>
  <w:style w:type="paragraph" w:customStyle="1" w:styleId="ResumeDate">
    <w:name w:val="Resume Dat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tionChar">
    <w:name w:val="Description Char"/>
    <w:basedOn w:val="Heading2Char"/>
    <w:link w:val="Descrip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  <w:sz w:val="22"/>
    </w:rPr>
  </w:style>
  <w:style w:type="paragraph" w:styleId="ListParagraph">
    <w:name w:val="List Paragraph"/>
    <w:basedOn w:val="Normal"/>
    <w:uiPriority w:val="34"/>
    <w:semiHidden/>
    <w:qFormat/>
    <w:rsid w:val="00720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customXml" Target="ink/ink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EE534B02AE84680941FFDBC076A4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437DD-81B2-4144-99B7-0AE68E15CA1D}"/>
      </w:docPartPr>
      <w:docPartBody>
        <w:p w:rsidR="00000000" w:rsidRDefault="00C30ED0">
          <w:pPr>
            <w:pStyle w:val="7EE534B02AE84680941FFDBC076A4D60"/>
          </w:pPr>
          <w:r>
            <w:rPr>
              <w:rStyle w:val="PlaceholderText"/>
            </w:rPr>
            <w:t>Enter any content that you want to repeat, including</w:t>
          </w:r>
          <w:r>
            <w:rPr>
              <w:rStyle w:val="PlaceholderText"/>
            </w:rPr>
            <w:t xml:space="preserve"> other content controls. You can also insert this control around table rows in order to repeat parts of a table.</w:t>
          </w:r>
        </w:p>
      </w:docPartBody>
    </w:docPart>
    <w:docPart>
      <w:docPartPr>
        <w:name w:val="2CC2CFB48F1B42DAA08B8338F7DA7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B2C07-B55E-465F-92FB-DB4219764877}"/>
      </w:docPartPr>
      <w:docPartBody>
        <w:p w:rsidR="00000000" w:rsidRDefault="0095110E" w:rsidP="0095110E">
          <w:pPr>
            <w:pStyle w:val="2CC2CFB48F1B42DAA08B8338F7DA75C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D71B84487F44A949F18297D671A5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8C9BF-2EE1-4010-81A1-08B8E7334F08}"/>
      </w:docPartPr>
      <w:docPartBody>
        <w:p w:rsidR="00000000" w:rsidRDefault="0095110E" w:rsidP="0095110E">
          <w:pPr>
            <w:pStyle w:val="ED71B84487F44A949F18297D671A5B5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4FF2DC9534E4BB7AA547078AFC61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9FB7B-CF54-41EC-B02A-0AF5798EB451}"/>
      </w:docPartPr>
      <w:docPartBody>
        <w:p w:rsidR="00000000" w:rsidRDefault="0095110E" w:rsidP="0095110E">
          <w:pPr>
            <w:pStyle w:val="74FF2DC9534E4BB7AA547078AFC6114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0E"/>
    <w:rsid w:val="0095110E"/>
    <w:rsid w:val="00C3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KE" w:eastAsia="en-K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34CC2537954DE2A0B6FCF420EA1FE0">
    <w:name w:val="F934CC2537954DE2A0B6FCF420EA1FE0"/>
  </w:style>
  <w:style w:type="character" w:styleId="PlaceholderText">
    <w:name w:val="Placeholder Text"/>
    <w:basedOn w:val="DefaultParagraphFont"/>
    <w:uiPriority w:val="99"/>
    <w:semiHidden/>
    <w:rsid w:val="0095110E"/>
    <w:rPr>
      <w:color w:val="808080"/>
    </w:rPr>
  </w:style>
  <w:style w:type="paragraph" w:customStyle="1" w:styleId="7EE534B02AE84680941FFDBC076A4D60">
    <w:name w:val="7EE534B02AE84680941FFDBC076A4D60"/>
  </w:style>
  <w:style w:type="paragraph" w:customStyle="1" w:styleId="59E555E98C4542BAA55D793DD9F4C7D7">
    <w:name w:val="59E555E98C4542BAA55D793DD9F4C7D7"/>
  </w:style>
  <w:style w:type="paragraph" w:customStyle="1" w:styleId="BC98726EC58A460889AB19F2C9584D28">
    <w:name w:val="BC98726EC58A460889AB19F2C9584D28"/>
  </w:style>
  <w:style w:type="paragraph" w:customStyle="1" w:styleId="CDFCACCEF20A4CAAA0E486720D8C248A">
    <w:name w:val="CDFCACCEF20A4CAAA0E486720D8C248A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rFonts w:cs="Times New Roman"/>
      <w:color w:val="000000" w:themeColor="text1"/>
      <w:sz w:val="20"/>
      <w:lang w:val="en-US" w:eastAsia="en-US"/>
    </w:rPr>
  </w:style>
  <w:style w:type="paragraph" w:customStyle="1" w:styleId="0F495791BA744651B718D16B535D80EB">
    <w:name w:val="0F495791BA744651B718D16B535D80EB"/>
  </w:style>
  <w:style w:type="paragraph" w:customStyle="1" w:styleId="F6C3847DB1134854B27907806E5AF04A">
    <w:name w:val="F6C3847DB1134854B27907806E5AF04A"/>
  </w:style>
  <w:style w:type="paragraph" w:customStyle="1" w:styleId="B82D5DC5ECF14039BDD1CC554780902B">
    <w:name w:val="B82D5DC5ECF14039BDD1CC554780902B"/>
  </w:style>
  <w:style w:type="paragraph" w:customStyle="1" w:styleId="97E1FD24E00E4B77BCC8C7C3BB8A7BC5">
    <w:name w:val="97E1FD24E00E4B77BCC8C7C3BB8A7BC5"/>
  </w:style>
  <w:style w:type="paragraph" w:customStyle="1" w:styleId="B87E24B1F3AB4305A7FEB1922A19B18F">
    <w:name w:val="B87E24B1F3AB4305A7FEB1922A19B18F"/>
  </w:style>
  <w:style w:type="paragraph" w:customStyle="1" w:styleId="E75CAD87E97B49CB805C231B2130534A">
    <w:name w:val="E75CAD87E97B49CB805C231B2130534A"/>
  </w:style>
  <w:style w:type="paragraph" w:customStyle="1" w:styleId="2CC2CFB48F1B42DAA08B8338F7DA75C9">
    <w:name w:val="2CC2CFB48F1B42DAA08B8338F7DA75C9"/>
    <w:rsid w:val="0095110E"/>
  </w:style>
  <w:style w:type="paragraph" w:customStyle="1" w:styleId="ED71B84487F44A949F18297D671A5B5B">
    <w:name w:val="ED71B84487F44A949F18297D671A5B5B"/>
    <w:rsid w:val="0095110E"/>
  </w:style>
  <w:style w:type="paragraph" w:customStyle="1" w:styleId="74FF2DC9534E4BB7AA547078AFC6114F">
    <w:name w:val="74FF2DC9534E4BB7AA547078AFC6114F"/>
    <w:rsid w:val="009511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2T15:15:19.8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0,'0'0,"0"0,0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2T13:51:09.0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0,'0'0,"0"0,0 0</inkml:trace>
</inkml:ink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20401-96
CHEBUNYO, KENYA
</CompanyAddress>
  <CompanyPhone>+254702797164</CompanyPhone>
  <CompanyFax/>
  <CompanyEmail>kipkiruibiwott@yahoo.com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BAD1DA-A727-43F6-974C-B82ECCB2AB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F12BA7-7B26-45FD-8920-6C575DEB7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</Template>
  <TotalTime>213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Biwott</dc:creator>
  <cp:keywords/>
  <cp:lastModifiedBy>Biwott</cp:lastModifiedBy>
  <cp:revision>4</cp:revision>
  <dcterms:created xsi:type="dcterms:W3CDTF">2024-04-02T12:19:00Z</dcterms:created>
  <dcterms:modified xsi:type="dcterms:W3CDTF">2024-04-02T15:55:00Z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